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8F" w:rsidRPr="0007454E" w:rsidRDefault="0021628F" w:rsidP="0007454E">
      <w:pPr>
        <w:jc w:val="center"/>
        <w:rPr>
          <w:b/>
          <w:sz w:val="28"/>
          <w:szCs w:val="28"/>
          <w:lang w:val="ru-RU"/>
        </w:rPr>
      </w:pPr>
      <w:r w:rsidRPr="0007454E">
        <w:rPr>
          <w:b/>
          <w:sz w:val="28"/>
          <w:szCs w:val="28"/>
          <w:lang w:val="ru-RU"/>
        </w:rPr>
        <w:t>Лабораторна робота № 6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07454E">
        <w:rPr>
          <w:b/>
          <w:sz w:val="24"/>
          <w:szCs w:val="24"/>
          <w:lang w:val="ru-RU"/>
        </w:rPr>
        <w:t>.Використовуючи  функціонали, макроси</w:t>
      </w:r>
      <w:r>
        <w:rPr>
          <w:sz w:val="24"/>
          <w:szCs w:val="24"/>
          <w:lang w:val="ru-RU"/>
        </w:rPr>
        <w:t>, виконати завдання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 xml:space="preserve">1. Написати функцію (предикат), </w:t>
      </w:r>
      <w:r>
        <w:rPr>
          <w:sz w:val="24"/>
          <w:szCs w:val="24"/>
          <w:lang w:val="ru-RU"/>
        </w:rPr>
        <w:t xml:space="preserve">що </w:t>
      </w:r>
      <w:r w:rsidRPr="001A0259">
        <w:rPr>
          <w:sz w:val="24"/>
          <w:szCs w:val="24"/>
          <w:lang w:val="ru-RU"/>
        </w:rPr>
        <w:t>визнача</w:t>
      </w:r>
      <w:r>
        <w:rPr>
          <w:sz w:val="24"/>
          <w:szCs w:val="24"/>
          <w:lang w:val="ru-RU"/>
        </w:rPr>
        <w:t>є</w:t>
      </w:r>
      <w:r w:rsidRPr="001A0259">
        <w:rPr>
          <w:sz w:val="24"/>
          <w:szCs w:val="24"/>
          <w:lang w:val="ru-RU"/>
        </w:rPr>
        <w:t>, чи є її аргументи взаємно простими числами. Взаємно простими називаються числа, найбільший спільний дільник яких дорівнює одиниці.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2. Написати функцію prime-factors-mult (n), яка будує список простих дільників заданого числа n і їх кількість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Наприклад: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&gt; (Prime-factors-mult 315)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((3 2) (5 1) (7 1))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3. Написати функцію, яка обчислює функцію Ейлера. Функція Ейлера phi (m) визначає кількість чисел r, взаємно простих з m (1 &lt;= r &lt;= m).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Наприклад, при m = 10, r = 1, 3, 7, 9. Т.ч. phi (10) = 4.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 xml:space="preserve">4. Написати функцію, яка обчислює суму попарних </w:t>
      </w:r>
      <w:r>
        <w:rPr>
          <w:sz w:val="24"/>
          <w:szCs w:val="24"/>
          <w:lang w:val="ru-RU"/>
        </w:rPr>
        <w:t>доданків</w:t>
      </w:r>
      <w:r w:rsidRPr="001A0259">
        <w:rPr>
          <w:sz w:val="24"/>
          <w:szCs w:val="24"/>
          <w:lang w:val="ru-RU"/>
        </w:rPr>
        <w:t xml:space="preserve"> двох цілочисельних списків.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</w:t>
      </w:r>
      <w:r w:rsidRPr="001A0259">
        <w:rPr>
          <w:sz w:val="24"/>
          <w:szCs w:val="24"/>
          <w:lang w:val="ru-RU"/>
        </w:rPr>
        <w:t>. У випадку, якщо список простих множників заданого числа представлений як в задачі 3, функція phi (m) може бути ефективно обчислена таким чином. Нехай ((p1 m1) (p2 m2) (p3 m3) ...) список простих множників m і їх кількості. Тоді функція Ейлера може бути обчислена таким чином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phi (m) = (p1 - 1) * p1 ^ (m1 - 1) * (p2 - 1) * p2 ^ (m2 - 1) * (p3 - 1) * p3 ^ (m3 - 1) * ...</w:t>
      </w:r>
    </w:p>
    <w:p w:rsidR="0021628F" w:rsidRPr="001A0259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phi (1) = 1</w:t>
      </w:r>
    </w:p>
    <w:p w:rsidR="0021628F" w:rsidRDefault="0021628F" w:rsidP="001A0259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Написати функцію phi-lightning (m) з використанням цієї формули.</w:t>
      </w:r>
    </w:p>
    <w:p w:rsidR="0021628F" w:rsidRDefault="0021628F" w:rsidP="00B4450F">
      <w:pPr>
        <w:rPr>
          <w:sz w:val="24"/>
          <w:szCs w:val="24"/>
          <w:lang w:val="ru-RU"/>
        </w:rPr>
      </w:pPr>
    </w:p>
    <w:p w:rsidR="0021628F" w:rsidRDefault="0021628F" w:rsidP="00B4450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задач 6-8: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</w:t>
      </w:r>
      <w:r w:rsidRPr="001A0259">
        <w:rPr>
          <w:sz w:val="24"/>
          <w:szCs w:val="24"/>
          <w:lang w:val="ru-RU"/>
        </w:rPr>
        <w:t>іпотеза Гольдбаха стверджує, що будь-яке позитивне парне ціле може бути представлено у вигляді суми двох простих чисел, наприклад 28 = 5 + 23.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6.</w:t>
      </w:r>
      <w:r w:rsidRPr="001A0259">
        <w:rPr>
          <w:sz w:val="24"/>
          <w:szCs w:val="24"/>
          <w:lang w:val="ru-RU"/>
        </w:rPr>
        <w:t xml:space="preserve"> Написати функцію goldbach (N), яка знаходить два простих числа X1 і X2, су</w:t>
      </w:r>
      <w:r>
        <w:rPr>
          <w:sz w:val="24"/>
          <w:szCs w:val="24"/>
          <w:lang w:val="ru-RU"/>
        </w:rPr>
        <w:t>ма яких дорівнює заданому цілому</w:t>
      </w:r>
      <w:r w:rsidRPr="001A0259">
        <w:rPr>
          <w:sz w:val="24"/>
          <w:szCs w:val="24"/>
          <w:lang w:val="ru-RU"/>
        </w:rPr>
        <w:t xml:space="preserve"> N і повертає їх у вигляді списку.</w:t>
      </w:r>
    </w:p>
    <w:p w:rsidR="0021628F" w:rsidRDefault="0021628F" w:rsidP="00B4450F">
      <w:pPr>
        <w:rPr>
          <w:sz w:val="24"/>
          <w:szCs w:val="24"/>
          <w:lang w:val="ru-RU"/>
        </w:rPr>
      </w:pPr>
    </w:p>
    <w:p w:rsidR="0021628F" w:rsidRPr="001A0259" w:rsidRDefault="0021628F" w:rsidP="00B4450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7. </w:t>
      </w:r>
      <w:r w:rsidRPr="001A0259">
        <w:rPr>
          <w:sz w:val="24"/>
          <w:szCs w:val="24"/>
          <w:lang w:val="ru-RU"/>
        </w:rPr>
        <w:t>Написати функцію goldbach-list (lower upper), яка для заданого діапазону цілих друкує список всіх цілих, представлених сумою двох простих чисел.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Наприклад: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 xml:space="preserve"> (Goldbach-list 20)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10 = 3 + 7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12 = 5 + 7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14 = 3 + 11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16 = 3 + 13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18 = 5 + 13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20 = 3 + 17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8.</w:t>
      </w:r>
      <w:r w:rsidRPr="001A0259">
        <w:rPr>
          <w:sz w:val="24"/>
          <w:szCs w:val="24"/>
          <w:lang w:val="ru-RU"/>
        </w:rPr>
        <w:t xml:space="preserve"> У більшості випадків, коли парне число, представлене сумою двох простих, перше з них дуже мало. Написати функцію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goldbach-list-limited (lower upper limit), яка друкує всі композиції Гольдбаха, для яких перше з простих чисел більше limit.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Наприклад: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(Goldbach-list-limited1 2000 50)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992 = 73 + 919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1382 = 61 + 1321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1856 = 67 + 1789</w:t>
      </w:r>
    </w:p>
    <w:p w:rsidR="0021628F" w:rsidRPr="001A0259" w:rsidRDefault="0021628F" w:rsidP="00B4450F">
      <w:pPr>
        <w:rPr>
          <w:sz w:val="24"/>
          <w:szCs w:val="24"/>
          <w:lang w:val="ru-RU"/>
        </w:rPr>
      </w:pPr>
      <w:r w:rsidRPr="001A0259">
        <w:rPr>
          <w:sz w:val="24"/>
          <w:szCs w:val="24"/>
          <w:lang w:val="ru-RU"/>
        </w:rPr>
        <w:t>1928 = 61 + 1867</w:t>
      </w:r>
    </w:p>
    <w:p w:rsidR="0021628F" w:rsidRDefault="0021628F" w:rsidP="001A0259">
      <w:pPr>
        <w:rPr>
          <w:lang w:val="ru-RU"/>
        </w:rPr>
      </w:pPr>
    </w:p>
    <w:p w:rsidR="0021628F" w:rsidRDefault="0021628F" w:rsidP="001A0259">
      <w:pPr>
        <w:rPr>
          <w:sz w:val="24"/>
          <w:szCs w:val="24"/>
          <w:lang w:val="ru-RU"/>
        </w:rPr>
      </w:pPr>
      <w:r>
        <w:rPr>
          <w:lang w:val="ru-RU"/>
        </w:rPr>
        <w:t xml:space="preserve">9. </w:t>
      </w:r>
      <w:r>
        <w:rPr>
          <w:sz w:val="24"/>
          <w:szCs w:val="24"/>
          <w:lang w:val="ru-RU"/>
        </w:rPr>
        <w:t>Н</w:t>
      </w:r>
      <w:r w:rsidRPr="00B4450F">
        <w:rPr>
          <w:sz w:val="24"/>
          <w:szCs w:val="24"/>
          <w:lang w:val="ru-RU"/>
        </w:rPr>
        <w:t>аписати функцію</w:t>
      </w:r>
      <w:r>
        <w:rPr>
          <w:sz w:val="24"/>
          <w:szCs w:val="24"/>
          <w:lang w:val="ru-RU"/>
        </w:rPr>
        <w:t>, що здійснює  декартове множення двох списків</w:t>
      </w:r>
    </w:p>
    <w:p w:rsidR="0021628F" w:rsidRDefault="0021628F" w:rsidP="001A025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 Написати функцію, що знаходить усі підмножини заданої множини.</w:t>
      </w:r>
    </w:p>
    <w:p w:rsidR="0021628F" w:rsidRDefault="0021628F" w:rsidP="001A0259">
      <w:pPr>
        <w:rPr>
          <w:sz w:val="24"/>
          <w:szCs w:val="24"/>
          <w:lang w:val="ru-RU"/>
        </w:rPr>
      </w:pPr>
    </w:p>
    <w:p w:rsidR="0021628F" w:rsidRDefault="0021628F" w:rsidP="001A0259">
      <w:pPr>
        <w:rPr>
          <w:sz w:val="24"/>
          <w:szCs w:val="24"/>
          <w:lang w:val="ru-RU"/>
        </w:rPr>
      </w:pPr>
    </w:p>
    <w:p w:rsidR="0021628F" w:rsidRPr="001A0259" w:rsidRDefault="0021628F" w:rsidP="001A0259">
      <w:pPr>
        <w:rPr>
          <w:lang w:val="ru-RU"/>
        </w:rPr>
      </w:pPr>
      <w:r>
        <w:rPr>
          <w:sz w:val="24"/>
          <w:szCs w:val="24"/>
          <w:lang w:val="ru-RU"/>
        </w:rPr>
        <w:t xml:space="preserve">Номер варіанту відповідає номеру  по журналу, починаючи с 11 – вариант обчислюється по модулю 10.  </w:t>
      </w:r>
      <w:r>
        <w:rPr>
          <w:lang w:val="ru-RU"/>
        </w:rPr>
        <w:t xml:space="preserve"> </w:t>
      </w:r>
    </w:p>
    <w:sectPr w:rsidR="0021628F" w:rsidRPr="001A0259" w:rsidSect="0021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A0C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259"/>
    <w:rsid w:val="0007454E"/>
    <w:rsid w:val="001A0259"/>
    <w:rsid w:val="00210537"/>
    <w:rsid w:val="0021628F"/>
    <w:rsid w:val="0068523E"/>
    <w:rsid w:val="006C4BD7"/>
    <w:rsid w:val="00912EDF"/>
    <w:rsid w:val="00B44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59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A0259"/>
    <w:pPr>
      <w:jc w:val="center"/>
    </w:pPr>
    <w:rPr>
      <w:sz w:val="24"/>
      <w:lang w:val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1A025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343</Words>
  <Characters>1959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6</dc:title>
  <dc:subject/>
  <dc:creator>Admin</dc:creator>
  <cp:keywords/>
  <dc:description/>
  <cp:lastModifiedBy>admin</cp:lastModifiedBy>
  <cp:revision>2</cp:revision>
  <dcterms:created xsi:type="dcterms:W3CDTF">2015-02-03T11:30:00Z</dcterms:created>
  <dcterms:modified xsi:type="dcterms:W3CDTF">2015-02-03T11:30:00Z</dcterms:modified>
</cp:coreProperties>
</file>